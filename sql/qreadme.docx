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Liunx</w:t>
      </w:r>
      <w:r>
        <w:rPr>
          <w:rFonts w:hint="eastAsia"/>
          <w:lang w:val="en-US" w:eastAsia="zh-CN"/>
        </w:rPr>
        <w:t>服务器</w:t>
      </w:r>
    </w:p>
    <w:p>
      <w:pPr>
        <w:rPr>
          <w:rFonts w:hint="eastAsia"/>
        </w:rPr>
      </w:pPr>
      <w:r>
        <w:rPr>
          <w:rFonts w:hint="eastAsia"/>
        </w:rPr>
        <w:t>47.106.234.130</w:t>
      </w:r>
    </w:p>
    <w:p>
      <w:pPr>
        <w:rPr>
          <w:rFonts w:hint="eastAsia"/>
        </w:rPr>
      </w:pPr>
      <w:r>
        <w:rPr>
          <w:rFonts w:hint="eastAsia"/>
        </w:rPr>
        <w:t>GdHpdXwA8o02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环境1</w:t>
      </w:r>
    </w:p>
    <w:p>
      <w:pPr>
        <w:rPr>
          <w:rFonts w:hint="eastAsia"/>
        </w:rPr>
      </w:pPr>
      <w:r>
        <w:rPr>
          <w:rFonts w:hint="eastAsia"/>
        </w:rPr>
        <w:t>PHP7</w:t>
      </w:r>
    </w:p>
    <w:p>
      <w:pPr>
        <w:rPr>
          <w:rFonts w:hint="eastAsia"/>
        </w:rPr>
      </w:pPr>
      <w:r>
        <w:rPr>
          <w:rFonts w:hint="eastAsia"/>
        </w:rPr>
        <w:t>mysql</w:t>
      </w:r>
    </w:p>
    <w:p>
      <w:pPr>
        <w:rPr>
          <w:rFonts w:hint="eastAsia"/>
        </w:rPr>
      </w:pPr>
      <w:r>
        <w:rPr>
          <w:rFonts w:hint="eastAsia"/>
        </w:rPr>
        <w:t>Redis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PHP拓展</w:t>
      </w:r>
    </w:p>
    <w:p>
      <w:pPr>
        <w:rPr>
          <w:rFonts w:hint="eastAsia"/>
        </w:rPr>
      </w:pPr>
      <w:r>
        <w:rPr>
          <w:rFonts w:hint="eastAsia"/>
        </w:rPr>
        <w:t>swoole</w:t>
      </w:r>
    </w:p>
    <w:p>
      <w:pPr>
        <w:rPr>
          <w:rFonts w:hint="eastAsia"/>
        </w:rPr>
      </w:pPr>
      <w:r>
        <w:rPr>
          <w:rFonts w:hint="eastAsia"/>
        </w:rPr>
        <w:t>event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4、代码目录</w:t>
      </w:r>
    </w:p>
    <w:p>
      <w:pPr>
        <w:rPr>
          <w:rFonts w:hint="eastAsia"/>
        </w:rPr>
      </w:pPr>
      <w:r>
        <w:rPr>
          <w:rFonts w:hint="eastAsia"/>
        </w:rPr>
        <w:t>/wwwroot/admin    #后台管理</w:t>
      </w:r>
    </w:p>
    <w:p>
      <w:pPr>
        <w:rPr>
          <w:rFonts w:hint="eastAsia"/>
        </w:rPr>
      </w:pPr>
      <w:r>
        <w:rPr>
          <w:rFonts w:hint="eastAsia"/>
        </w:rPr>
        <w:t>/wwwroot/app         #前端</w:t>
      </w:r>
    </w:p>
    <w:p>
      <w:pPr>
        <w:rPr>
          <w:rFonts w:hint="eastAsia"/>
        </w:rPr>
      </w:pPr>
      <w:r>
        <w:rPr>
          <w:rFonts w:hint="eastAsia"/>
        </w:rPr>
        <w:t>/wwwroot/timer       #游戏后端websocket</w:t>
      </w:r>
    </w:p>
    <w:p>
      <w:pPr>
        <w:rPr>
          <w:rFonts w:hint="eastAsia"/>
        </w:rPr>
      </w:pPr>
      <w:r>
        <w:rPr>
          <w:rFonts w:hint="eastAsia"/>
        </w:rPr>
        <w:t>/wwwroot/logs         #日志</w:t>
      </w:r>
    </w:p>
    <w:p>
      <w:pPr>
        <w:rPr>
          <w:rFonts w:hint="eastAsia"/>
        </w:rPr>
      </w:pPr>
      <w:r>
        <w:rPr>
          <w:rFonts w:hint="eastAsia"/>
        </w:rPr>
        <w:t>/wwwroot/wechat    #中间件（授权登录）</w:t>
      </w:r>
    </w:p>
    <w:p>
      <w:pPr>
        <w:rPr>
          <w:rFonts w:hint="eastAsia"/>
        </w:rPr>
      </w:pPr>
      <w:r>
        <w:rPr>
          <w:rFonts w:hint="eastAsia"/>
        </w:rPr>
        <w:t>/wwwroot/domain     #中间件（域名切换）</w:t>
      </w:r>
    </w:p>
    <w:p>
      <w:pPr>
        <w:rPr>
          <w:rFonts w:hint="eastAsia"/>
        </w:rPr>
      </w:pPr>
      <w:r>
        <w:rPr>
          <w:rFonts w:hint="eastAsia"/>
        </w:rPr>
        <w:t>/wwwroot/soket      #后端游戏配置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中间件配置对应路径</w:t>
      </w:r>
    </w:p>
    <w:p>
      <w:pPr>
        <w:rPr>
          <w:rFonts w:hint="eastAsia"/>
        </w:rPr>
      </w:pPr>
      <w:r>
        <w:rPr>
          <w:rFonts w:hint="eastAsia"/>
        </w:rPr>
        <w:t>/wwwroot/domain/index.php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注：</w:t>
      </w:r>
      <w:r>
        <w:rPr>
          <w:rFonts w:hint="eastAsia"/>
        </w:rPr>
        <w:t>/wwwroot/domain/index.php</w:t>
      </w:r>
      <w:r>
        <w:rPr>
          <w:rFonts w:hint="eastAsia"/>
          <w:lang w:val="en-US" w:eastAsia="zh-CN"/>
        </w:rPr>
        <w:t xml:space="preserve"> 获取域名文件路径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/wwwroot/domain/</w:t>
      </w:r>
      <w:r>
        <w:rPr>
          <w:rFonts w:hint="eastAsia"/>
          <w:lang w:val="en-US" w:eastAsia="zh-CN"/>
        </w:rPr>
        <w:t xml:space="preserve"> 目录下保存域名的txt文件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写入域名时注意不要带有换行符</w:t>
      </w:r>
      <w:r>
        <w:rPr>
          <w:rFonts w:hint="eastAsia"/>
          <w:lang w:val="en-US" w:eastAsia="zh-CN"/>
        </w:rPr>
        <w:t>，可以通过cat xxx 查看是否和Linux命令输入同一行）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前端配置路径</w:t>
      </w:r>
    </w:p>
    <w:p>
      <w:pPr>
        <w:rPr>
          <w:rFonts w:hint="eastAsia"/>
        </w:rPr>
      </w:pPr>
      <w:r>
        <w:rPr>
          <w:rFonts w:hint="eastAsia"/>
        </w:rPr>
        <w:t>/wwwroot/app/application/config/config.php  #前端配置中间件路径</w:t>
      </w:r>
    </w:p>
    <w:p>
      <w:pPr>
        <w:rPr>
          <w:rFonts w:hint="eastAsia"/>
        </w:rPr>
      </w:pPr>
      <w:r>
        <w:rPr>
          <w:rFonts w:hint="eastAsia"/>
        </w:rPr>
        <w:t>/wwwroot/app/application/config/database.php #数据库配置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后端websocket配置</w:t>
      </w:r>
    </w:p>
    <w:p>
      <w:pPr>
        <w:rPr>
          <w:rFonts w:hint="eastAsia"/>
        </w:rPr>
      </w:pPr>
      <w:r>
        <w:rPr>
          <w:rFonts w:hint="eastAsia"/>
        </w:rPr>
        <w:t>/wwwroot/app/application/libraries/Game_CONST.php  #配置公众号key、游戏端口、静态文件OSS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/wwwroot/socket/define.php</w:t>
      </w:r>
      <w:r>
        <w:rPr>
          <w:rFonts w:hint="eastAsia"/>
          <w:lang w:val="en-US" w:eastAsia="zh-CN"/>
        </w:rPr>
        <w:tab/>
        <w:t>#后端数据库配置、redis配置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8、</w:t>
      </w:r>
      <w:r>
        <w:rPr>
          <w:rFonts w:hint="eastAsia"/>
        </w:rPr>
        <w:t>后端定时器启动</w:t>
      </w:r>
    </w:p>
    <w:p>
      <w:pPr>
        <w:rPr>
          <w:rFonts w:hint="eastAsia"/>
        </w:rPr>
      </w:pPr>
      <w:r>
        <w:rPr>
          <w:rFonts w:hint="eastAsia"/>
        </w:rPr>
        <w:t>/wwwroot/timer/start.sh #启动websocket后端定时器</w:t>
      </w:r>
    </w:p>
    <w:p>
      <w:pPr>
        <w:rPr>
          <w:rFonts w:hint="eastAsia"/>
        </w:rPr>
      </w:pPr>
      <w:r>
        <w:rPr>
          <w:rFonts w:hint="eastAsia"/>
        </w:rPr>
        <w:t>/wwwroot/timer/restart.sh #重启后端</w:t>
      </w:r>
    </w:p>
    <w:p>
      <w:pPr>
        <w:rPr>
          <w:rFonts w:hint="eastAsia"/>
        </w:rPr>
      </w:pPr>
      <w:r>
        <w:rPr>
          <w:rFonts w:hint="eastAsia"/>
        </w:rPr>
        <w:t>/wwwroot/timer/reload.sh  #重新载入配置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9、</w:t>
      </w:r>
      <w:r>
        <w:rPr>
          <w:rFonts w:hint="eastAsia"/>
        </w:rPr>
        <w:t>管理后台配置</w:t>
      </w:r>
    </w:p>
    <w:p>
      <w:pPr>
        <w:rPr>
          <w:rFonts w:hint="eastAsia"/>
        </w:rPr>
      </w:pPr>
      <w:r>
        <w:rPr>
          <w:rFonts w:hint="eastAsia"/>
        </w:rPr>
        <w:t>/wwwroot/admin/application/config/config.php  #前端配置中间件路径</w:t>
      </w:r>
    </w:p>
    <w:p>
      <w:pPr>
        <w:rPr>
          <w:rFonts w:hint="eastAsia"/>
        </w:rPr>
      </w:pPr>
      <w:r>
        <w:rPr>
          <w:rFonts w:hint="eastAsia"/>
        </w:rPr>
        <w:t>/wwwroot/admin/application/config/database.php #数据库配置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10、</w:t>
      </w:r>
      <w:r>
        <w:rPr>
          <w:rFonts w:hint="eastAsia"/>
        </w:rPr>
        <w:t>验证码配置</w:t>
      </w:r>
    </w:p>
    <w:p>
      <w:pPr>
        <w:rPr>
          <w:rFonts w:hint="eastAsia"/>
        </w:rPr>
      </w:pPr>
      <w:r>
        <w:rPr>
          <w:rFonts w:hint="eastAsia"/>
        </w:rPr>
        <w:t>/wwwroot/app//application/models/ali_sms.php   #28行30行修改对应阿里云sms的key</w:t>
      </w:r>
    </w:p>
    <w:p>
      <w:pPr>
        <w:rPr>
          <w:rFonts w:hint="eastAsia"/>
        </w:rPr>
      </w:pPr>
      <w:r>
        <w:rPr>
          <w:rFonts w:hint="eastAsia"/>
        </w:rPr>
        <w:t>/wwwroot/app/application/models/account/account_model.php    #412行 479行修改对应SMS_XXXXXX，需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要先在阿里云新建好发送验证码模板获得SMS_XXXX号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11、</w:t>
      </w:r>
      <w:r>
        <w:rPr>
          <w:rFonts w:hint="eastAsia"/>
        </w:rPr>
        <w:t>后端游戏配置</w:t>
      </w:r>
    </w:p>
    <w:p>
      <w:pPr>
        <w:rPr>
          <w:rFonts w:hint="eastAsia"/>
        </w:rPr>
      </w:pPr>
      <w:r>
        <w:rPr>
          <w:rFonts w:hint="eastAsia"/>
        </w:rPr>
        <w:t>/wwwroot/socket/xxxxx/Applications/Game/Config/Config.php   xxx代表游戏文件夹。</w:t>
      </w:r>
    </w:p>
    <w:p>
      <w:pPr>
        <w:rPr>
          <w:rFonts w:hint="eastAsia"/>
        </w:rPr>
      </w:pPr>
      <w:r>
        <w:rPr>
          <w:rFonts w:hint="eastAsia"/>
        </w:rPr>
        <w:t>35行const GameNum_EachRound = 10; //每轮局数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lang w:val="en-US" w:eastAsia="zh-CN"/>
        </w:rPr>
        <w:t>如：</w:t>
      </w:r>
      <w:r>
        <w:rPr>
          <w:rFonts w:hint="eastAsia"/>
        </w:rPr>
        <w:t>/wwwroot/socket/Sg30022/Applications/Game/Config/Config.php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公众号配置</w:t>
      </w:r>
    </w:p>
    <w:p>
      <w:pPr>
        <w:rPr>
          <w:rFonts w:hint="eastAsia"/>
        </w:rPr>
      </w:pPr>
      <w:r>
        <w:rPr>
          <w:rFonts w:hint="eastAsia"/>
        </w:rPr>
        <w:t>添加服务器白名单IP</w:t>
      </w:r>
    </w:p>
    <w:p>
      <w:pPr>
        <w:rPr>
          <w:rFonts w:hint="eastAsia"/>
        </w:rPr>
      </w:pPr>
      <w:r>
        <w:rPr>
          <w:rFonts w:hint="eastAsia"/>
        </w:rPr>
        <w:t>回调地址配置</w:t>
      </w:r>
    </w:p>
    <w:p>
      <w:pPr>
        <w:rPr>
          <w:rFonts w:hint="eastAsia"/>
        </w:rPr>
      </w:pPr>
      <w:r>
        <w:rPr>
          <w:rFonts w:hint="eastAsia"/>
        </w:rPr>
        <w:t>公众号ID、KEY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管理后台</w:t>
      </w:r>
    </w:p>
    <w:p>
      <w:pPr>
        <w:rPr>
          <w:rFonts w:hint="eastAsia"/>
        </w:rPr>
      </w:pPr>
      <w:r>
        <w:rPr>
          <w:rFonts w:hint="eastAsia"/>
        </w:rPr>
        <w:t>链接盒子</w:t>
      </w:r>
    </w:p>
    <w:p>
      <w:pPr>
        <w:rPr>
          <w:rFonts w:hint="eastAsia"/>
        </w:rPr>
      </w:pPr>
      <w:r>
        <w:rPr>
          <w:rFonts w:hint="eastAsia"/>
        </w:rPr>
        <w:t>使用方法：</w:t>
      </w:r>
    </w:p>
    <w:p>
      <w:pPr>
        <w:rPr>
          <w:rFonts w:hint="eastAsia"/>
        </w:rPr>
      </w:pPr>
      <w:r>
        <w:rPr>
          <w:rFonts w:hint="eastAsia"/>
        </w:rPr>
        <w:t>把解析好的域名整理好，直接一行一个，提交到左边框即可保存链接，刷新网页后，可以看到新的链接域名，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对应回调地址配置点配置回调地址，对用前端域名点配置跳转，即可配置前端游戏域名。</w:t>
      </w:r>
    </w:p>
    <w:p>
      <w:pPr>
        <w:rPr>
          <w:rFonts w:hint="eastAsia"/>
        </w:rPr>
      </w:pPr>
      <w:r>
        <w:rPr>
          <w:rFonts w:hint="eastAsia"/>
        </w:rPr>
        <w:t>可以在大厅、个人主页、回调地址 显示出来正在使用的域名。</w:t>
      </w:r>
    </w:p>
    <w:p>
      <w:pPr>
        <w:rPr>
          <w:rFonts w:hint="eastAsia"/>
        </w:rPr>
      </w:pPr>
      <w:r>
        <w:rPr>
          <w:rFonts w:hint="eastAsia"/>
        </w:rPr>
        <w:t>如果访问不是当前后台使用域名，请检查中间件路径配置是否正确。因为涉及后台程序写入domain的TXT文件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，所以保持/wwwroot路径 等你们熟悉程序后，可以看admin 后台程序源码修改配置。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维护&amp;公告</w:t>
      </w:r>
    </w:p>
    <w:p>
      <w:pPr>
        <w:rPr>
          <w:rFonts w:hint="eastAsia"/>
        </w:rPr>
      </w:pPr>
      <w:r>
        <w:rPr>
          <w:rFonts w:hint="eastAsia"/>
        </w:rPr>
        <w:t>游戏维护关闭，使用请自己测试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原始服务器域名：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授权域名：wx.flklr.cn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服务器大厅：http://game.8zo5.cn/y/ym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game.5shyc.cn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game.flklr.cn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wx.5shyc.cn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wx.flklr.cn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game.flklr.cn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wx.8zo5.cn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game.8zo5.cn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原始数据库信息：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'hostname' =&gt; 'db.game.com',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'username' =&gt; 'poker',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'password' =&gt; 'KaB6reIL9AQS',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'database' =&gt; 'poker',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新环境服务器域名列表：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授权域名：wx.tt-cool.com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服务器大厅：http://game.tt-cool.com/y/ym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admin.tt-cool.com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game.tt-cool.com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ws.tt-cool.com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wx.tt-cool.com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new.tt-cool.com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数据库信息：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'hostname' =&gt; '127.0.0.1',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'username' =&gt; 'root',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'password' =&gt; 'admin',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'database' =&gt; 'poker',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155A6"/>
    <w:rsid w:val="00222E3A"/>
    <w:rsid w:val="02C54EF6"/>
    <w:rsid w:val="03F25393"/>
    <w:rsid w:val="04B46B5E"/>
    <w:rsid w:val="04E43D4C"/>
    <w:rsid w:val="06B21AE4"/>
    <w:rsid w:val="0C5F3010"/>
    <w:rsid w:val="0C7D4BAE"/>
    <w:rsid w:val="0E0C6955"/>
    <w:rsid w:val="0E9A4FB2"/>
    <w:rsid w:val="101D4D65"/>
    <w:rsid w:val="13F03CCE"/>
    <w:rsid w:val="15F94B48"/>
    <w:rsid w:val="16402906"/>
    <w:rsid w:val="165E3230"/>
    <w:rsid w:val="19BB360C"/>
    <w:rsid w:val="1BAD6B10"/>
    <w:rsid w:val="1DE57C95"/>
    <w:rsid w:val="1DF8328F"/>
    <w:rsid w:val="1E3007F7"/>
    <w:rsid w:val="1EFC1540"/>
    <w:rsid w:val="20425C2D"/>
    <w:rsid w:val="20F843B0"/>
    <w:rsid w:val="2355760C"/>
    <w:rsid w:val="23C02D23"/>
    <w:rsid w:val="25673FA9"/>
    <w:rsid w:val="25A35B3A"/>
    <w:rsid w:val="28263E7D"/>
    <w:rsid w:val="289B31B5"/>
    <w:rsid w:val="29422E5E"/>
    <w:rsid w:val="29506B37"/>
    <w:rsid w:val="299155A6"/>
    <w:rsid w:val="2B646EC1"/>
    <w:rsid w:val="2BF7403B"/>
    <w:rsid w:val="2E316526"/>
    <w:rsid w:val="2F0E4667"/>
    <w:rsid w:val="357416D8"/>
    <w:rsid w:val="37381A8D"/>
    <w:rsid w:val="37423EC9"/>
    <w:rsid w:val="37651B39"/>
    <w:rsid w:val="3CDF5FD2"/>
    <w:rsid w:val="3D5F49ED"/>
    <w:rsid w:val="3E2D712A"/>
    <w:rsid w:val="3E957A73"/>
    <w:rsid w:val="3EB1055F"/>
    <w:rsid w:val="400E5DE2"/>
    <w:rsid w:val="416D711D"/>
    <w:rsid w:val="41AD31AE"/>
    <w:rsid w:val="43870B8E"/>
    <w:rsid w:val="43C00F11"/>
    <w:rsid w:val="4465276E"/>
    <w:rsid w:val="44943D1F"/>
    <w:rsid w:val="4501039D"/>
    <w:rsid w:val="46CD3436"/>
    <w:rsid w:val="47703567"/>
    <w:rsid w:val="47FB78BC"/>
    <w:rsid w:val="490D3BAE"/>
    <w:rsid w:val="4B1E0983"/>
    <w:rsid w:val="4B9156D7"/>
    <w:rsid w:val="4BFC6AA8"/>
    <w:rsid w:val="4C2518CB"/>
    <w:rsid w:val="4D863CBA"/>
    <w:rsid w:val="4DBA6EF6"/>
    <w:rsid w:val="4E247B6B"/>
    <w:rsid w:val="4EDD23C8"/>
    <w:rsid w:val="50B06816"/>
    <w:rsid w:val="50EC6812"/>
    <w:rsid w:val="52AE1C32"/>
    <w:rsid w:val="52DA3147"/>
    <w:rsid w:val="52E503F4"/>
    <w:rsid w:val="53A262B4"/>
    <w:rsid w:val="53EC614C"/>
    <w:rsid w:val="540B16B6"/>
    <w:rsid w:val="55622DE9"/>
    <w:rsid w:val="55DA5692"/>
    <w:rsid w:val="564176EA"/>
    <w:rsid w:val="57736B5A"/>
    <w:rsid w:val="57CD5E5A"/>
    <w:rsid w:val="58980270"/>
    <w:rsid w:val="58CD0602"/>
    <w:rsid w:val="59F76227"/>
    <w:rsid w:val="5C0026DF"/>
    <w:rsid w:val="5C3A354A"/>
    <w:rsid w:val="5DD4515B"/>
    <w:rsid w:val="5F3C722B"/>
    <w:rsid w:val="60733D3F"/>
    <w:rsid w:val="60E44E25"/>
    <w:rsid w:val="616424BD"/>
    <w:rsid w:val="624160C7"/>
    <w:rsid w:val="626035F3"/>
    <w:rsid w:val="62EF14B4"/>
    <w:rsid w:val="6364712A"/>
    <w:rsid w:val="65BB6B5D"/>
    <w:rsid w:val="65F432B7"/>
    <w:rsid w:val="6AA32D8B"/>
    <w:rsid w:val="6BFB270D"/>
    <w:rsid w:val="6D173862"/>
    <w:rsid w:val="6D535020"/>
    <w:rsid w:val="74C66F09"/>
    <w:rsid w:val="74D038C6"/>
    <w:rsid w:val="78F65D74"/>
    <w:rsid w:val="7A25158F"/>
    <w:rsid w:val="7B427A94"/>
    <w:rsid w:val="7B945AD4"/>
    <w:rsid w:val="7F10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nghuiping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2018-10-15T10:51:00Z</dcterms:created>
  <dc:creator>浮萍214401</dc:creator>
  <cp:lastModifiedBy>小帅哥</cp:lastModifiedBy>
  <dcterms:modified xsi:type="dcterms:W3CDTF">2018-10-18T12:12:11Z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